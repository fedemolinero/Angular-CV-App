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400"/>
        <w:tblW w:w="10790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EC7F12" w:rsidRPr="00372085" w:rsidTr="009213C6">
        <w:trPr>
          <w:trHeight w:val="2835"/>
          <w:jc w:val="center"/>
        </w:trPr>
        <w:tc>
          <w:tcPr>
            <w:tcW w:w="3600" w:type="dxa"/>
            <w:vMerge w:val="restart"/>
            <w:vAlign w:val="bottom"/>
          </w:tcPr>
          <w:p w:rsidR="00EC7F12" w:rsidRDefault="00EC7F12" w:rsidP="004061AD">
            <w:pPr>
              <w:pStyle w:val="Ttulo2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PROFILE</w:t>
            </w:r>
          </w:p>
          <w:p w:rsidR="00EC7F12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Default="00EC7F12" w:rsidP="00DB24E1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DB24E1">
              <w:rPr>
                <w:sz w:val="20"/>
                <w:szCs w:val="20"/>
                <w:lang w:val="en-US"/>
              </w:rPr>
              <w:t>I am an experienced Full-stack Developer with a strong background in application</w:t>
            </w:r>
            <w:r>
              <w:rPr>
                <w:sz w:val="20"/>
                <w:szCs w:val="20"/>
                <w:lang w:val="en-US"/>
              </w:rPr>
              <w:t xml:space="preserve"> development</w:t>
            </w:r>
            <w:r w:rsidRPr="00DB24E1">
              <w:rPr>
                <w:sz w:val="20"/>
                <w:szCs w:val="20"/>
                <w:lang w:val="en-US"/>
              </w:rPr>
              <w:t xml:space="preserve">. </w:t>
            </w:r>
          </w:p>
          <w:p w:rsidR="00EC7F12" w:rsidRDefault="00EC7F12" w:rsidP="00DB24E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Default="00EC7F12" w:rsidP="00DB24E1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DB24E1">
              <w:rPr>
                <w:sz w:val="20"/>
                <w:szCs w:val="20"/>
                <w:lang w:val="en-US"/>
              </w:rPr>
              <w:t>Throughout my career, I've overseen the entire project lifecycle, from analysis and design to implementation and maintenance.</w:t>
            </w:r>
          </w:p>
          <w:p w:rsidR="00EC7F12" w:rsidRPr="00DB24E1" w:rsidRDefault="00EC7F12" w:rsidP="00DB24E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Default="00EC7F12" w:rsidP="00DB24E1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DB24E1">
              <w:rPr>
                <w:sz w:val="20"/>
                <w:szCs w:val="20"/>
                <w:lang w:val="en-US"/>
              </w:rPr>
              <w:t>My experience includes optimizing databases, enhancing stored procedu</w:t>
            </w:r>
            <w:r>
              <w:rPr>
                <w:sz w:val="20"/>
                <w:szCs w:val="20"/>
                <w:lang w:val="en-US"/>
              </w:rPr>
              <w:t>res, and developing interactive and</w:t>
            </w:r>
            <w:r w:rsidRPr="00DB24E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scalable </w:t>
            </w:r>
            <w:r w:rsidRPr="00DB24E1">
              <w:rPr>
                <w:sz w:val="20"/>
                <w:szCs w:val="20"/>
                <w:lang w:val="en-US"/>
              </w:rPr>
              <w:t xml:space="preserve">web applications. </w:t>
            </w:r>
          </w:p>
          <w:p w:rsidR="00EC7F12" w:rsidRDefault="00EC7F12" w:rsidP="00DB24E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DB24E1" w:rsidRDefault="00EC7F12" w:rsidP="00DB24E1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DB24E1">
              <w:rPr>
                <w:sz w:val="20"/>
                <w:szCs w:val="20"/>
                <w:lang w:val="en-US"/>
              </w:rPr>
              <w:t>I've led initiatives to develop nationwide software solutions for statistical analysis and issue tracking, demonstrating my ability to initiate and drive projects from inception.</w:t>
            </w:r>
          </w:p>
          <w:p w:rsidR="00EC7F12" w:rsidRDefault="00EC7F12" w:rsidP="00DB24E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Default="00EC7F12" w:rsidP="00DB24E1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DB24E1">
              <w:rPr>
                <w:sz w:val="20"/>
                <w:szCs w:val="20"/>
                <w:lang w:val="en-US"/>
              </w:rPr>
              <w:t xml:space="preserve">Collaborating with global enterprises, I've delivered tailored solutions that enhance business success. </w:t>
            </w:r>
          </w:p>
          <w:p w:rsidR="00EC7F12" w:rsidRDefault="00EC7F12" w:rsidP="00DB24E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DB24E1" w:rsidRDefault="00EC7F12" w:rsidP="00DB24E1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DB24E1">
              <w:rPr>
                <w:sz w:val="20"/>
                <w:szCs w:val="20"/>
                <w:lang w:val="en-US"/>
              </w:rPr>
              <w:t>My technical proficiency covers a wide range of languages, frameworks, design tools, styling methodologies, databases, and other technologies, with a strong emphasis on mobile/responsive design, unit testing, and accessibility.</w:t>
            </w:r>
          </w:p>
          <w:p w:rsidR="00EC7F12" w:rsidRDefault="00EC7F12" w:rsidP="00DB24E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DB24E1">
              <w:rPr>
                <w:sz w:val="20"/>
                <w:szCs w:val="20"/>
                <w:lang w:val="en-US"/>
              </w:rPr>
              <w:t>I'm committed to driving innovation and delivering impactful solutions in a dynamic and competitive environment.</w:t>
            </w:r>
          </w:p>
          <w:p w:rsidR="00EC7F12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4F71FD" w:rsidRDefault="004F71FD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4F71FD" w:rsidRDefault="00EC7F12" w:rsidP="00EC7F12">
            <w:pPr>
              <w:rPr>
                <w:rFonts w:eastAsiaTheme="majorEastAsia" w:cstheme="majorBidi"/>
                <w:b/>
                <w:bCs/>
                <w:caps/>
                <w:szCs w:val="18"/>
                <w:lang w:val="en-US"/>
              </w:rPr>
            </w:pPr>
          </w:p>
          <w:p w:rsidR="00EC7F12" w:rsidRPr="004F71FD" w:rsidRDefault="00EC7F12" w:rsidP="00EC7F12">
            <w:pPr>
              <w:rPr>
                <w:szCs w:val="18"/>
                <w:lang w:val="en-US"/>
              </w:rPr>
            </w:pPr>
          </w:p>
          <w:p w:rsidR="00EC7F12" w:rsidRPr="0057730F" w:rsidRDefault="00EC7F12" w:rsidP="004061AD">
            <w:pPr>
              <w:pStyle w:val="Ttulo2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LANGUAGES</w:t>
            </w:r>
          </w:p>
          <w:p w:rsidR="00EC7F12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SPANISH: </w:t>
            </w:r>
          </w:p>
          <w:p w:rsidR="00EC7F12" w:rsidRDefault="00EC7F12" w:rsidP="004061AD">
            <w:pPr>
              <w:pStyle w:val="Fecha"/>
              <w:spacing w:line="276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Native</w:t>
            </w:r>
            <w:r w:rsidRPr="00372085">
              <w:rPr>
                <w:szCs w:val="18"/>
                <w:lang w:val="en-US"/>
              </w:rPr>
              <w:t>.</w:t>
            </w:r>
          </w:p>
          <w:p w:rsidR="00EC7F12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ENGLISH</w:t>
            </w:r>
          </w:p>
          <w:p w:rsidR="00EC7F12" w:rsidRPr="00B71744" w:rsidRDefault="00EC7F12" w:rsidP="004061AD">
            <w:pPr>
              <w:pStyle w:val="Ttulo4"/>
              <w:spacing w:line="276" w:lineRule="auto"/>
              <w:rPr>
                <w:b w:val="0"/>
                <w:sz w:val="20"/>
                <w:szCs w:val="20"/>
                <w:lang w:val="en-US"/>
              </w:rPr>
            </w:pPr>
            <w:r w:rsidRPr="00B71744">
              <w:rPr>
                <w:b w:val="0"/>
                <w:lang w:val="en-US"/>
              </w:rPr>
              <w:t>Full Professional Proficiency</w:t>
            </w:r>
            <w:r w:rsidRPr="00B71744">
              <w:rPr>
                <w:b w:val="0"/>
                <w:sz w:val="20"/>
                <w:szCs w:val="20"/>
                <w:lang w:val="en-US"/>
              </w:rPr>
              <w:t>.</w:t>
            </w:r>
          </w:p>
          <w:p w:rsidR="00EC7F12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ITALIAN</w:t>
            </w:r>
          </w:p>
          <w:p w:rsidR="00EC7F12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Professional Proficiency</w:t>
            </w:r>
            <w:r w:rsidRPr="00372085">
              <w:rPr>
                <w:sz w:val="20"/>
                <w:szCs w:val="20"/>
                <w:lang w:val="en-US"/>
              </w:rPr>
              <w:t>.</w:t>
            </w:r>
          </w:p>
          <w:p w:rsidR="004F71FD" w:rsidRDefault="004F71FD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F4134F" w:rsidRDefault="00F4134F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57730F" w:rsidRDefault="00EC7F12" w:rsidP="004061AD">
            <w:pPr>
              <w:pStyle w:val="Ttulo2"/>
              <w:spacing w:line="276" w:lineRule="auto"/>
              <w:rPr>
                <w:sz w:val="28"/>
                <w:szCs w:val="28"/>
                <w:lang w:val="en-US"/>
              </w:rPr>
            </w:pPr>
            <w:r w:rsidRPr="0057730F">
              <w:rPr>
                <w:sz w:val="28"/>
                <w:szCs w:val="28"/>
                <w:lang w:val="en-US"/>
              </w:rPr>
              <w:t>COURSES AND CERTIFICATIONS</w:t>
            </w:r>
          </w:p>
          <w:p w:rsidR="00EC7F12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>UDEMY</w:t>
            </w: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lang w:val="en-US"/>
              </w:rPr>
              <w:t>Creativity, Design Thinking, and Innovation for Business</w:t>
            </w:r>
            <w:r w:rsidRPr="00372085">
              <w:rPr>
                <w:sz w:val="20"/>
                <w:szCs w:val="20"/>
                <w:lang w:val="en-US"/>
              </w:rPr>
              <w:t>.</w:t>
            </w:r>
          </w:p>
          <w:p w:rsidR="00EC7F12" w:rsidRPr="00372085" w:rsidRDefault="00EC7F12" w:rsidP="004061AD">
            <w:pPr>
              <w:pStyle w:val="Fecha"/>
              <w:spacing w:line="276" w:lineRule="auto"/>
              <w:rPr>
                <w:szCs w:val="18"/>
                <w:lang w:val="en-US"/>
              </w:rPr>
            </w:pPr>
            <w:r w:rsidRPr="00372085">
              <w:rPr>
                <w:szCs w:val="18"/>
                <w:lang w:val="en-US"/>
              </w:rPr>
              <w:t>July 2021.</w:t>
            </w:r>
          </w:p>
          <w:p w:rsidR="00EC7F12" w:rsidRPr="00372085" w:rsidRDefault="00EC7F12" w:rsidP="004061AD">
            <w:pPr>
              <w:spacing w:line="276" w:lineRule="auto"/>
              <w:rPr>
                <w:color w:val="FFFFFF" w:themeColor="background1"/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>UDEMY</w:t>
            </w: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lang w:val="en-US"/>
              </w:rPr>
              <w:t>Power BI A-Z: Hands-On Power BI Training for Data Science</w:t>
            </w:r>
            <w:r w:rsidRPr="00372085">
              <w:rPr>
                <w:sz w:val="20"/>
                <w:szCs w:val="20"/>
                <w:lang w:val="en-US"/>
              </w:rPr>
              <w:t>.</w:t>
            </w: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Cs w:val="18"/>
                <w:lang w:val="en-US"/>
              </w:rPr>
              <w:t>June 2021.</w:t>
            </w:r>
          </w:p>
          <w:p w:rsidR="00EC7F12" w:rsidRPr="0057730F" w:rsidRDefault="00EC7F12" w:rsidP="004061AD">
            <w:pPr>
              <w:pStyle w:val="Fecha"/>
              <w:spacing w:line="276" w:lineRule="auto"/>
              <w:rPr>
                <w:szCs w:val="18"/>
                <w:lang w:val="en-US"/>
              </w:rPr>
            </w:pP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>UDEMY</w:t>
            </w: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Node.js API Masterclass w</w:t>
            </w:r>
            <w:r w:rsidRPr="00372085">
              <w:rPr>
                <w:lang w:val="en-US"/>
              </w:rPr>
              <w:t>ith Express &amp; MongoDB</w:t>
            </w:r>
            <w:r w:rsidRPr="00372085">
              <w:rPr>
                <w:sz w:val="20"/>
                <w:szCs w:val="20"/>
                <w:lang w:val="en-US"/>
              </w:rPr>
              <w:t>.</w:t>
            </w:r>
          </w:p>
          <w:p w:rsidR="00EC7F12" w:rsidRPr="00372085" w:rsidRDefault="00EC7F12" w:rsidP="004061AD">
            <w:pPr>
              <w:pStyle w:val="Fecha"/>
              <w:spacing w:line="276" w:lineRule="auto"/>
              <w:rPr>
                <w:szCs w:val="18"/>
                <w:lang w:val="en-US"/>
              </w:rPr>
            </w:pPr>
            <w:r w:rsidRPr="00372085">
              <w:rPr>
                <w:szCs w:val="18"/>
                <w:lang w:val="en-US"/>
              </w:rPr>
              <w:t>January 2021.</w:t>
            </w: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>UDEMY</w:t>
            </w: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lang w:val="en-US"/>
              </w:rPr>
              <w:t>Angular: The complete guide</w:t>
            </w:r>
            <w:r w:rsidRPr="00372085">
              <w:rPr>
                <w:sz w:val="20"/>
                <w:szCs w:val="20"/>
                <w:lang w:val="en-US"/>
              </w:rPr>
              <w:t>.</w:t>
            </w:r>
          </w:p>
          <w:p w:rsidR="00EC7F12" w:rsidRPr="00372085" w:rsidRDefault="00EC7F12" w:rsidP="004061AD">
            <w:pPr>
              <w:pStyle w:val="Fecha"/>
              <w:spacing w:line="276" w:lineRule="auto"/>
              <w:rPr>
                <w:szCs w:val="18"/>
                <w:lang w:val="en-US"/>
              </w:rPr>
            </w:pPr>
            <w:r w:rsidRPr="00372085">
              <w:rPr>
                <w:szCs w:val="18"/>
                <w:lang w:val="en-US"/>
              </w:rPr>
              <w:t>December 2020.</w:t>
            </w:r>
          </w:p>
          <w:p w:rsidR="00EC7F12" w:rsidRPr="00372085" w:rsidRDefault="00EC7F12" w:rsidP="004061AD">
            <w:pPr>
              <w:spacing w:line="276" w:lineRule="auto"/>
              <w:rPr>
                <w:color w:val="FFFFFF" w:themeColor="background1"/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>FULLSOLUTIONS</w:t>
            </w: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lang w:val="en-US"/>
              </w:rPr>
              <w:t>Front-end Angular/React</w:t>
            </w:r>
            <w:r w:rsidRPr="00372085">
              <w:rPr>
                <w:sz w:val="20"/>
                <w:szCs w:val="20"/>
                <w:lang w:val="en-US"/>
              </w:rPr>
              <w:t>.</w:t>
            </w:r>
          </w:p>
          <w:p w:rsidR="00EC7F12" w:rsidRDefault="00EC7F12" w:rsidP="004061AD">
            <w:pPr>
              <w:spacing w:line="276" w:lineRule="auto"/>
              <w:rPr>
                <w:szCs w:val="18"/>
                <w:lang w:val="en-US"/>
              </w:rPr>
            </w:pPr>
            <w:r w:rsidRPr="00372085">
              <w:rPr>
                <w:szCs w:val="18"/>
                <w:lang w:val="en-US"/>
              </w:rPr>
              <w:t>May 2019.</w:t>
            </w:r>
          </w:p>
          <w:p w:rsidR="00F4134F" w:rsidRDefault="00F4134F" w:rsidP="00F4134F">
            <w:pPr>
              <w:pStyle w:val="Ttulo2"/>
              <w:spacing w:line="276" w:lineRule="auto"/>
              <w:rPr>
                <w:sz w:val="28"/>
                <w:szCs w:val="28"/>
                <w:lang w:val="en-US"/>
              </w:rPr>
            </w:pPr>
          </w:p>
          <w:p w:rsidR="00F4134F" w:rsidRPr="0057730F" w:rsidRDefault="00F4134F" w:rsidP="00F4134F">
            <w:pPr>
              <w:pStyle w:val="Ttulo2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soft skills</w:t>
            </w:r>
          </w:p>
          <w:p w:rsidR="00F4134F" w:rsidRPr="004061AD" w:rsidRDefault="00F4134F" w:rsidP="00F4134F">
            <w:pPr>
              <w:spacing w:line="276" w:lineRule="auto"/>
              <w:rPr>
                <w:lang w:val="en-US"/>
              </w:rPr>
            </w:pPr>
          </w:p>
          <w:p w:rsidR="00F4134F" w:rsidRPr="004061AD" w:rsidRDefault="00F4134F" w:rsidP="00F4134F">
            <w:pPr>
              <w:spacing w:line="276" w:lineRule="auto"/>
              <w:rPr>
                <w:szCs w:val="18"/>
                <w:lang w:val="en-US"/>
              </w:rPr>
            </w:pPr>
            <w:r w:rsidRPr="004061AD">
              <w:rPr>
                <w:szCs w:val="18"/>
                <w:lang w:val="en-US"/>
              </w:rPr>
              <w:t>Communication</w:t>
            </w:r>
          </w:p>
          <w:p w:rsidR="00F4134F" w:rsidRPr="004061AD" w:rsidRDefault="00F4134F" w:rsidP="00F4134F">
            <w:pPr>
              <w:spacing w:line="276" w:lineRule="auto"/>
              <w:rPr>
                <w:szCs w:val="18"/>
                <w:lang w:val="en-US"/>
              </w:rPr>
            </w:pPr>
            <w:r w:rsidRPr="004061AD">
              <w:rPr>
                <w:szCs w:val="18"/>
                <w:lang w:val="en-US"/>
              </w:rPr>
              <w:t>Problem Solver</w:t>
            </w:r>
          </w:p>
          <w:p w:rsidR="00F4134F" w:rsidRPr="004061AD" w:rsidRDefault="00F4134F" w:rsidP="00F4134F">
            <w:pPr>
              <w:spacing w:line="276" w:lineRule="auto"/>
              <w:rPr>
                <w:szCs w:val="18"/>
                <w:lang w:val="en-US"/>
              </w:rPr>
            </w:pPr>
            <w:r w:rsidRPr="004061AD">
              <w:rPr>
                <w:szCs w:val="18"/>
                <w:lang w:val="en-US"/>
              </w:rPr>
              <w:t>Time management</w:t>
            </w:r>
          </w:p>
          <w:p w:rsidR="00F4134F" w:rsidRPr="004061AD" w:rsidRDefault="00F4134F" w:rsidP="00F4134F">
            <w:pPr>
              <w:spacing w:line="276" w:lineRule="auto"/>
              <w:rPr>
                <w:szCs w:val="18"/>
                <w:lang w:val="en-US"/>
              </w:rPr>
            </w:pPr>
            <w:r w:rsidRPr="004061AD">
              <w:rPr>
                <w:szCs w:val="18"/>
                <w:lang w:val="en-US"/>
              </w:rPr>
              <w:t>Teamwork</w:t>
            </w:r>
          </w:p>
          <w:p w:rsidR="00F4134F" w:rsidRPr="004061AD" w:rsidRDefault="00F4134F" w:rsidP="00F4134F">
            <w:pPr>
              <w:spacing w:line="276" w:lineRule="auto"/>
              <w:rPr>
                <w:szCs w:val="18"/>
                <w:lang w:val="en-US"/>
              </w:rPr>
            </w:pPr>
            <w:r w:rsidRPr="004061AD">
              <w:rPr>
                <w:szCs w:val="18"/>
                <w:lang w:val="en-US"/>
              </w:rPr>
              <w:t>Continuous learning</w:t>
            </w:r>
          </w:p>
          <w:p w:rsidR="00EC7F12" w:rsidRDefault="00EC7F12" w:rsidP="004061AD">
            <w:pPr>
              <w:spacing w:line="276" w:lineRule="auto"/>
              <w:rPr>
                <w:szCs w:val="18"/>
                <w:lang w:val="en-US"/>
              </w:rPr>
            </w:pPr>
          </w:p>
          <w:p w:rsidR="00F4134F" w:rsidRDefault="00F4134F" w:rsidP="004061AD">
            <w:pPr>
              <w:spacing w:line="276" w:lineRule="auto"/>
              <w:rPr>
                <w:szCs w:val="18"/>
                <w:lang w:val="en-US"/>
              </w:rPr>
            </w:pPr>
          </w:p>
          <w:p w:rsidR="00F4134F" w:rsidRPr="00715EA5" w:rsidRDefault="00F4134F" w:rsidP="00F4134F">
            <w:pPr>
              <w:pStyle w:val="Ttulo2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contact</w:t>
            </w:r>
          </w:p>
          <w:p w:rsidR="00F4134F" w:rsidRDefault="00F4134F" w:rsidP="00F4134F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</w:p>
          <w:p w:rsidR="00F4134F" w:rsidRPr="00372085" w:rsidRDefault="00F4134F" w:rsidP="00F4134F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b/>
                <w:sz w:val="20"/>
                <w:szCs w:val="20"/>
                <w:lang w:val="en-US"/>
              </w:rPr>
              <w:t>WEBSITE</w:t>
            </w:r>
            <w:r w:rsidRPr="00372085">
              <w:rPr>
                <w:sz w:val="20"/>
                <w:szCs w:val="20"/>
                <w:lang w:val="en-US"/>
              </w:rPr>
              <w:t>:</w:t>
            </w:r>
          </w:p>
          <w:p w:rsidR="00F4134F" w:rsidRPr="00372085" w:rsidRDefault="00F4134F" w:rsidP="00F4134F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>www.federicomolinero.com</w:t>
            </w:r>
          </w:p>
          <w:p w:rsidR="00F4134F" w:rsidRPr="00372085" w:rsidRDefault="00F4134F" w:rsidP="00F4134F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F4134F" w:rsidRPr="00372085" w:rsidRDefault="00F4134F" w:rsidP="00F4134F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b/>
                <w:sz w:val="20"/>
                <w:szCs w:val="20"/>
                <w:lang w:val="en-US"/>
              </w:rPr>
              <w:t>EMAIL</w:t>
            </w:r>
            <w:r w:rsidRPr="00372085">
              <w:rPr>
                <w:sz w:val="20"/>
                <w:szCs w:val="20"/>
                <w:lang w:val="en-US"/>
              </w:rPr>
              <w:t>:</w:t>
            </w:r>
          </w:p>
          <w:p w:rsidR="00F4134F" w:rsidRPr="00372085" w:rsidRDefault="00F4134F" w:rsidP="00F4134F">
            <w:pPr>
              <w:spacing w:line="276" w:lineRule="auto"/>
              <w:rPr>
                <w:rStyle w:val="Hipervnculo"/>
                <w:sz w:val="20"/>
                <w:szCs w:val="20"/>
                <w:lang w:val="en-US"/>
              </w:rPr>
            </w:pPr>
            <w:r w:rsidRPr="00372085">
              <w:rPr>
                <w:color w:val="B85A22" w:themeColor="accent2" w:themeShade="BF"/>
                <w:sz w:val="20"/>
                <w:szCs w:val="20"/>
                <w:u w:val="single"/>
                <w:lang w:val="en-US"/>
              </w:rPr>
              <w:t>fmmolinero@gmail.com</w:t>
            </w:r>
          </w:p>
          <w:p w:rsidR="00F4134F" w:rsidRPr="00372085" w:rsidRDefault="00F4134F" w:rsidP="00F4134F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F4134F" w:rsidRPr="00372085" w:rsidRDefault="00F4134F" w:rsidP="00F4134F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b/>
                <w:sz w:val="20"/>
                <w:szCs w:val="20"/>
                <w:lang w:val="en-US"/>
              </w:rPr>
              <w:t>GITHUB</w:t>
            </w:r>
            <w:r w:rsidRPr="00372085">
              <w:rPr>
                <w:sz w:val="20"/>
                <w:szCs w:val="20"/>
                <w:lang w:val="en-US"/>
              </w:rPr>
              <w:t>:</w:t>
            </w:r>
          </w:p>
          <w:p w:rsidR="00F4134F" w:rsidRPr="00372085" w:rsidRDefault="00F4134F" w:rsidP="00F4134F">
            <w:pPr>
              <w:spacing w:line="276" w:lineRule="auto"/>
              <w:rPr>
                <w:sz w:val="20"/>
                <w:szCs w:val="20"/>
                <w:lang w:val="en-US"/>
              </w:rPr>
            </w:pPr>
            <w:hyperlink r:id="rId10" w:history="1">
              <w:r w:rsidRPr="00372085">
                <w:rPr>
                  <w:rStyle w:val="Hipervnculo"/>
                  <w:sz w:val="20"/>
                  <w:szCs w:val="20"/>
                  <w:lang w:val="en-US"/>
                </w:rPr>
                <w:t>github.com/</w:t>
              </w:r>
              <w:proofErr w:type="spellStart"/>
              <w:r w:rsidRPr="00372085">
                <w:rPr>
                  <w:rStyle w:val="Hipervnculo"/>
                  <w:sz w:val="20"/>
                  <w:szCs w:val="20"/>
                  <w:lang w:val="en-US"/>
                </w:rPr>
                <w:t>fedemolinero</w:t>
              </w:r>
              <w:proofErr w:type="spellEnd"/>
            </w:hyperlink>
          </w:p>
          <w:p w:rsidR="00F4134F" w:rsidRPr="00372085" w:rsidRDefault="00F4134F" w:rsidP="00F4134F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F4134F" w:rsidRPr="00372085" w:rsidRDefault="00F4134F" w:rsidP="00F4134F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b/>
                <w:sz w:val="20"/>
                <w:szCs w:val="20"/>
                <w:lang w:val="en-US"/>
              </w:rPr>
              <w:t>LINKEDIN</w:t>
            </w:r>
            <w:r w:rsidRPr="00372085">
              <w:rPr>
                <w:sz w:val="20"/>
                <w:szCs w:val="20"/>
                <w:lang w:val="en-US"/>
              </w:rPr>
              <w:t>:</w:t>
            </w:r>
          </w:p>
          <w:p w:rsidR="00F4134F" w:rsidRPr="00372085" w:rsidRDefault="00F4134F" w:rsidP="00F4134F">
            <w:pPr>
              <w:spacing w:line="276" w:lineRule="auto"/>
              <w:rPr>
                <w:sz w:val="20"/>
                <w:szCs w:val="20"/>
                <w:lang w:val="en-US"/>
              </w:rPr>
            </w:pPr>
            <w:hyperlink r:id="rId11" w:history="1">
              <w:r w:rsidRPr="00372085">
                <w:rPr>
                  <w:rStyle w:val="Hipervnculo"/>
                  <w:sz w:val="20"/>
                  <w:szCs w:val="20"/>
                  <w:lang w:val="en-US"/>
                </w:rPr>
                <w:t>linkedin.com/in/</w:t>
              </w:r>
              <w:proofErr w:type="spellStart"/>
              <w:r w:rsidRPr="00372085">
                <w:rPr>
                  <w:rStyle w:val="Hipervnculo"/>
                  <w:sz w:val="20"/>
                  <w:szCs w:val="20"/>
                  <w:lang w:val="en-US"/>
                </w:rPr>
                <w:t>fedemolinero</w:t>
              </w:r>
              <w:proofErr w:type="spellEnd"/>
              <w:r w:rsidRPr="00372085">
                <w:rPr>
                  <w:rStyle w:val="Hipervnculo"/>
                  <w:sz w:val="20"/>
                  <w:szCs w:val="20"/>
                  <w:lang w:val="en-US"/>
                </w:rPr>
                <w:t>/</w:t>
              </w:r>
            </w:hyperlink>
          </w:p>
          <w:p w:rsidR="00F4134F" w:rsidRDefault="00F4134F" w:rsidP="004061AD">
            <w:pPr>
              <w:spacing w:line="276" w:lineRule="auto"/>
              <w:rPr>
                <w:lang w:val="en-US"/>
              </w:rPr>
            </w:pPr>
          </w:p>
          <w:p w:rsidR="00EC7F12" w:rsidRDefault="00EC7F12" w:rsidP="00743F57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F4134F" w:rsidRDefault="00F4134F" w:rsidP="00F4134F">
            <w:pPr>
              <w:spacing w:line="276" w:lineRule="auto"/>
              <w:rPr>
                <w:szCs w:val="18"/>
                <w:lang w:val="en-US"/>
              </w:rPr>
            </w:pPr>
          </w:p>
          <w:p w:rsidR="00F4134F" w:rsidRPr="0057730F" w:rsidRDefault="00F4134F" w:rsidP="00F4134F">
            <w:pPr>
              <w:pStyle w:val="Ttulo2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skills</w:t>
            </w:r>
          </w:p>
          <w:p w:rsidR="00F4134F" w:rsidRDefault="00F4134F" w:rsidP="00F4134F">
            <w:pPr>
              <w:spacing w:line="276" w:lineRule="auto"/>
              <w:rPr>
                <w:lang w:val="en-US"/>
              </w:rPr>
            </w:pPr>
          </w:p>
          <w:p w:rsidR="00F4134F" w:rsidRPr="001B3C26" w:rsidRDefault="00F4134F" w:rsidP="00F4134F">
            <w:pPr>
              <w:spacing w:line="276" w:lineRule="auto"/>
              <w:rPr>
                <w:lang w:val="en-US"/>
              </w:rPr>
            </w:pPr>
            <w:r w:rsidRPr="001B3C26">
              <w:rPr>
                <w:lang w:val="en-US"/>
              </w:rPr>
              <w:t>Typescript</w:t>
            </w:r>
            <w:r>
              <w:rPr>
                <w:lang w:val="en-US"/>
              </w:rPr>
              <w:t xml:space="preserve"> -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</w:p>
          <w:p w:rsidR="00F4134F" w:rsidRPr="007603A3" w:rsidRDefault="00F4134F" w:rsidP="00F4134F">
            <w:pPr>
              <w:spacing w:line="276" w:lineRule="auto"/>
              <w:rPr>
                <w:lang w:val="en-US"/>
              </w:rPr>
            </w:pPr>
            <w:r w:rsidRPr="001B3C26">
              <w:rPr>
                <w:lang w:val="en-US"/>
              </w:rPr>
              <w:t>Angular</w:t>
            </w:r>
            <w:r>
              <w:rPr>
                <w:b/>
                <w:lang w:val="en-US"/>
              </w:rPr>
              <w:t xml:space="preserve"> - </w:t>
            </w:r>
            <w:r>
              <w:rPr>
                <w:lang w:val="en-US"/>
              </w:rPr>
              <w:t xml:space="preserve">React - </w:t>
            </w:r>
            <w:proofErr w:type="spellStart"/>
            <w:r>
              <w:rPr>
                <w:lang w:val="en-US"/>
              </w:rPr>
              <w:t>Wordpress</w:t>
            </w:r>
            <w:proofErr w:type="spellEnd"/>
          </w:p>
          <w:p w:rsidR="00F4134F" w:rsidRPr="00D40EAA" w:rsidRDefault="00F4134F" w:rsidP="00F4134F">
            <w:pPr>
              <w:spacing w:line="276" w:lineRule="auto"/>
              <w:rPr>
                <w:lang w:val="es-AR"/>
              </w:rPr>
            </w:pPr>
            <w:proofErr w:type="spellStart"/>
            <w:r w:rsidRPr="00D40EAA">
              <w:rPr>
                <w:lang w:val="es-AR"/>
              </w:rPr>
              <w:t>Figma</w:t>
            </w:r>
            <w:proofErr w:type="spellEnd"/>
            <w:r w:rsidRPr="00D40EAA">
              <w:rPr>
                <w:lang w:val="es-AR"/>
              </w:rPr>
              <w:t xml:space="preserve"> - UX/UI </w:t>
            </w:r>
            <w:proofErr w:type="spellStart"/>
            <w:r w:rsidRPr="00D40EAA">
              <w:rPr>
                <w:lang w:val="es-AR"/>
              </w:rPr>
              <w:t>Design</w:t>
            </w:r>
            <w:proofErr w:type="spellEnd"/>
          </w:p>
          <w:p w:rsidR="00F4134F" w:rsidRPr="00D40EAA" w:rsidRDefault="00F4134F" w:rsidP="00F4134F">
            <w:pPr>
              <w:spacing w:line="276" w:lineRule="auto"/>
              <w:rPr>
                <w:lang w:val="es-AR"/>
              </w:rPr>
            </w:pPr>
            <w:proofErr w:type="spellStart"/>
            <w:r w:rsidRPr="00D40EAA">
              <w:rPr>
                <w:lang w:val="es-AR"/>
              </w:rPr>
              <w:t>Flexbox</w:t>
            </w:r>
            <w:proofErr w:type="spellEnd"/>
            <w:r w:rsidRPr="00D40EAA">
              <w:rPr>
                <w:lang w:val="es-AR"/>
              </w:rPr>
              <w:t xml:space="preserve"> - </w:t>
            </w:r>
            <w:proofErr w:type="spellStart"/>
            <w:r w:rsidRPr="00D40EAA">
              <w:rPr>
                <w:lang w:val="es-AR"/>
              </w:rPr>
              <w:t>Grid</w:t>
            </w:r>
            <w:proofErr w:type="spellEnd"/>
          </w:p>
          <w:p w:rsidR="00F4134F" w:rsidRDefault="00F4134F" w:rsidP="00F4134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Scss</w:t>
            </w:r>
            <w:proofErr w:type="spellEnd"/>
            <w:r>
              <w:rPr>
                <w:lang w:val="en-US"/>
              </w:rPr>
              <w:t xml:space="preserve"> – Sass - Less</w:t>
            </w:r>
          </w:p>
          <w:p w:rsidR="00F4134F" w:rsidRPr="00455932" w:rsidRDefault="00F4134F" w:rsidP="00F4134F">
            <w:pPr>
              <w:spacing w:line="276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Bootstrap - </w:t>
            </w:r>
            <w:r>
              <w:rPr>
                <w:lang w:val="en-US"/>
              </w:rPr>
              <w:t>Material -  Tailwind</w:t>
            </w:r>
          </w:p>
          <w:p w:rsidR="00F4134F" w:rsidRDefault="00F4134F" w:rsidP="00F4134F">
            <w:pPr>
              <w:spacing w:line="276" w:lineRule="auto"/>
              <w:rPr>
                <w:lang w:val="en-US"/>
              </w:rPr>
            </w:pPr>
          </w:p>
          <w:p w:rsidR="00F4134F" w:rsidRDefault="00F4134F" w:rsidP="00F4134F">
            <w:pPr>
              <w:spacing w:line="276" w:lineRule="auto"/>
              <w:rPr>
                <w:lang w:val="en-US"/>
              </w:rPr>
            </w:pPr>
          </w:p>
          <w:p w:rsidR="00F4134F" w:rsidRDefault="00F4134F" w:rsidP="00F4134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Mobile / Responsive Design</w:t>
            </w:r>
          </w:p>
          <w:p w:rsidR="00F4134F" w:rsidRDefault="00F4134F" w:rsidP="00F4134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Unit Testing</w:t>
            </w:r>
          </w:p>
          <w:p w:rsidR="00F4134F" w:rsidRDefault="00F4134F" w:rsidP="00F4134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Accessibility</w:t>
            </w:r>
          </w:p>
          <w:p w:rsidR="00F4134F" w:rsidRDefault="00F4134F" w:rsidP="00F4134F">
            <w:pPr>
              <w:spacing w:line="276" w:lineRule="auto"/>
              <w:rPr>
                <w:lang w:val="en-US"/>
              </w:rPr>
            </w:pPr>
          </w:p>
          <w:p w:rsidR="00F4134F" w:rsidRDefault="00F4134F" w:rsidP="00F4134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NodeJs</w:t>
            </w:r>
            <w:proofErr w:type="spellEnd"/>
          </w:p>
          <w:p w:rsidR="00F4134F" w:rsidRDefault="00F4134F" w:rsidP="00F4134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PHP - </w:t>
            </w:r>
            <w:proofErr w:type="spellStart"/>
            <w:r>
              <w:rPr>
                <w:lang w:val="en-US"/>
              </w:rPr>
              <w:t>Laravel</w:t>
            </w:r>
            <w:proofErr w:type="spellEnd"/>
          </w:p>
          <w:p w:rsidR="00F4134F" w:rsidRDefault="00F4134F" w:rsidP="00F4134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MySQL - PostgreSQL</w:t>
            </w:r>
          </w:p>
          <w:p w:rsidR="00F4134F" w:rsidRDefault="00F4134F" w:rsidP="00F4134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AJAX &amp; API</w:t>
            </w:r>
          </w:p>
          <w:p w:rsidR="00F4134F" w:rsidRDefault="00F4134F" w:rsidP="00F4134F">
            <w:pPr>
              <w:spacing w:line="276" w:lineRule="auto"/>
              <w:rPr>
                <w:lang w:val="en-US"/>
              </w:rPr>
            </w:pPr>
          </w:p>
          <w:p w:rsidR="00F4134F" w:rsidRDefault="00F4134F" w:rsidP="00F4134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AWS</w:t>
            </w:r>
          </w:p>
          <w:p w:rsidR="00F4134F" w:rsidRDefault="00F4134F" w:rsidP="00F4134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Azure</w:t>
            </w:r>
          </w:p>
          <w:p w:rsidR="00F4134F" w:rsidRDefault="00F4134F" w:rsidP="00F4134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NPM</w:t>
            </w:r>
          </w:p>
          <w:p w:rsidR="00F4134F" w:rsidRDefault="00F4134F" w:rsidP="00F4134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GIT</w:t>
            </w:r>
          </w:p>
          <w:p w:rsidR="00F4134F" w:rsidRPr="00455932" w:rsidRDefault="00F4134F" w:rsidP="00F4134F">
            <w:pPr>
              <w:rPr>
                <w:lang w:val="en-US"/>
              </w:rPr>
            </w:pPr>
          </w:p>
          <w:p w:rsidR="00F4134F" w:rsidRDefault="00F4134F" w:rsidP="00F4134F">
            <w:pPr>
              <w:spacing w:line="276" w:lineRule="auto"/>
              <w:rPr>
                <w:szCs w:val="18"/>
                <w:lang w:val="en-US"/>
              </w:rPr>
            </w:pPr>
          </w:p>
          <w:p w:rsidR="00F4134F" w:rsidRDefault="00F4134F" w:rsidP="00F4134F">
            <w:pPr>
              <w:spacing w:line="276" w:lineRule="auto"/>
              <w:rPr>
                <w:lang w:val="en-US"/>
              </w:rPr>
            </w:pPr>
          </w:p>
          <w:p w:rsidR="00F4134F" w:rsidRDefault="00F4134F" w:rsidP="00F4134F">
            <w:pPr>
              <w:spacing w:line="276" w:lineRule="auto"/>
              <w:rPr>
                <w:lang w:val="en-US"/>
              </w:rPr>
            </w:pPr>
          </w:p>
          <w:p w:rsidR="00F4134F" w:rsidRPr="00372085" w:rsidRDefault="00F4134F" w:rsidP="00743F57">
            <w:pPr>
              <w:spacing w:line="276" w:lineRule="auto"/>
              <w:rPr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720" w:type="dxa"/>
          </w:tcPr>
          <w:p w:rsidR="00EC7F12" w:rsidRPr="00372085" w:rsidRDefault="00EC7F12" w:rsidP="004061AD">
            <w:pPr>
              <w:tabs>
                <w:tab w:val="left" w:pos="990"/>
              </w:tabs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470" w:type="dxa"/>
            <w:vAlign w:val="center"/>
          </w:tcPr>
          <w:p w:rsidR="00EC7F12" w:rsidRPr="00372085" w:rsidRDefault="00EC7F12" w:rsidP="004061AD">
            <w:pPr>
              <w:pStyle w:val="Ttulo"/>
              <w:spacing w:line="276" w:lineRule="auto"/>
              <w:jc w:val="center"/>
              <w:rPr>
                <w:sz w:val="60"/>
                <w:szCs w:val="60"/>
                <w:lang w:val="en-US"/>
              </w:rPr>
            </w:pPr>
            <w:r w:rsidRPr="00372085">
              <w:rPr>
                <w:sz w:val="60"/>
                <w:szCs w:val="60"/>
                <w:lang w:val="en-US"/>
              </w:rPr>
              <w:t>federico martin</w:t>
            </w:r>
          </w:p>
          <w:p w:rsidR="00EC7F12" w:rsidRPr="00372085" w:rsidRDefault="00EC7F12" w:rsidP="004061AD">
            <w:pPr>
              <w:pStyle w:val="Ttulo"/>
              <w:spacing w:line="276" w:lineRule="auto"/>
              <w:jc w:val="center"/>
              <w:rPr>
                <w:sz w:val="60"/>
                <w:szCs w:val="60"/>
                <w:lang w:val="en-US"/>
              </w:rPr>
            </w:pPr>
            <w:r w:rsidRPr="00372085">
              <w:rPr>
                <w:sz w:val="60"/>
                <w:szCs w:val="60"/>
                <w:lang w:val="en-US"/>
              </w:rPr>
              <w:t>molinero</w:t>
            </w:r>
          </w:p>
        </w:tc>
      </w:tr>
      <w:tr w:rsidR="00EC7F12" w:rsidRPr="00DB24E1" w:rsidTr="009213C6">
        <w:trPr>
          <w:jc w:val="center"/>
        </w:trPr>
        <w:tc>
          <w:tcPr>
            <w:tcW w:w="3600" w:type="dxa"/>
            <w:vMerge/>
          </w:tcPr>
          <w:p w:rsidR="00EC7F12" w:rsidRPr="009F68B3" w:rsidRDefault="00EC7F12" w:rsidP="007603A3">
            <w:pPr>
              <w:spacing w:line="276" w:lineRule="auto"/>
              <w:rPr>
                <w:lang w:val="en-US"/>
              </w:rPr>
            </w:pPr>
          </w:p>
        </w:tc>
        <w:tc>
          <w:tcPr>
            <w:tcW w:w="720" w:type="dxa"/>
          </w:tcPr>
          <w:p w:rsidR="00EC7F12" w:rsidRPr="00372085" w:rsidRDefault="00EC7F12" w:rsidP="004061AD">
            <w:pPr>
              <w:tabs>
                <w:tab w:val="left" w:pos="990"/>
              </w:tabs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470" w:type="dxa"/>
          </w:tcPr>
          <w:p w:rsidR="00EC7F12" w:rsidRPr="00372085" w:rsidRDefault="00EC7F12" w:rsidP="004061AD">
            <w:pPr>
              <w:pStyle w:val="Ttulo2"/>
              <w:spacing w:line="276" w:lineRule="auto"/>
              <w:rPr>
                <w:sz w:val="28"/>
                <w:szCs w:val="28"/>
                <w:lang w:val="en-US"/>
              </w:rPr>
            </w:pPr>
            <w:r w:rsidRPr="00372085">
              <w:rPr>
                <w:sz w:val="28"/>
                <w:szCs w:val="28"/>
                <w:lang w:val="en-US"/>
              </w:rPr>
              <w:t>WORK EXPERIENCE</w:t>
            </w: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>GLOBANT</w:t>
            </w: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bCs/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>WEB UI DEVELOPER</w:t>
            </w:r>
          </w:p>
          <w:p w:rsidR="00EC7F12" w:rsidRPr="00372085" w:rsidRDefault="00EC7F12" w:rsidP="004061AD">
            <w:pPr>
              <w:pStyle w:val="Fecha"/>
              <w:spacing w:line="276" w:lineRule="auto"/>
              <w:rPr>
                <w:szCs w:val="18"/>
                <w:lang w:val="en-US"/>
              </w:rPr>
            </w:pPr>
            <w:r w:rsidRPr="00372085">
              <w:rPr>
                <w:szCs w:val="18"/>
                <w:lang w:val="en-US"/>
              </w:rPr>
              <w:t>June 2019 - September 2023 (4 years 4 months).</w:t>
            </w: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 w:bidi="es-ES"/>
              </w:rPr>
            </w:pPr>
            <w:r w:rsidRPr="00372085">
              <w:rPr>
                <w:sz w:val="20"/>
                <w:szCs w:val="20"/>
                <w:lang w:val="en-US"/>
              </w:rPr>
              <w:t xml:space="preserve">Full-stack web development, application support, and user management platforms. </w:t>
            </w:r>
            <w:r w:rsidRPr="00372085">
              <w:rPr>
                <w:sz w:val="20"/>
                <w:szCs w:val="20"/>
                <w:lang w:val="en-US" w:bidi="es-ES"/>
              </w:rPr>
              <w:t xml:space="preserve"> </w:t>
            </w: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 w:bidi="es-ES"/>
              </w:rPr>
            </w:pP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 xml:space="preserve">UI design and development following custom models, with a focus on building responsive, interactive designs adhering to web accessibility guidelines. </w:t>
            </w: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>Implementing and maintaining scalable and performant Angular-based frontends, utilizing web technologies and agile methodologies with distributed teams globally.</w:t>
            </w: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 xml:space="preserve">APIs interacting, conducting research for new development solutions, and contributing to collaborative software development. Providing support in application development and bug-fixing. </w:t>
            </w: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 xml:space="preserve">At </w:t>
            </w:r>
            <w:proofErr w:type="spellStart"/>
            <w:r w:rsidRPr="00372085">
              <w:rPr>
                <w:sz w:val="20"/>
                <w:szCs w:val="20"/>
                <w:lang w:val="en-US"/>
              </w:rPr>
              <w:t>Globant</w:t>
            </w:r>
            <w:proofErr w:type="spellEnd"/>
            <w:r w:rsidRPr="00372085">
              <w:rPr>
                <w:sz w:val="20"/>
                <w:szCs w:val="20"/>
                <w:lang w:val="en-US"/>
              </w:rPr>
              <w:t>, I had the privilege of serving esteemed global enterprises, including leading firms such as EY and PwC.</w:t>
            </w: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>I crafted innovative, bespoke solutions tailored to meet their unique needs, contributing to their business success in a dynamic and competitive landscape.</w:t>
            </w:r>
          </w:p>
          <w:p w:rsidR="00EC7F12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 w:bidi="es-ES"/>
              </w:rPr>
            </w:pPr>
            <w:r w:rsidRPr="00372085">
              <w:rPr>
                <w:sz w:val="20"/>
                <w:szCs w:val="20"/>
                <w:lang w:val="en-US"/>
              </w:rPr>
              <w:t>ACCENTURE</w:t>
            </w: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bCs/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>DATA ENGINEERING ANALYST</w:t>
            </w:r>
          </w:p>
          <w:p w:rsidR="00EC7F12" w:rsidRPr="00372085" w:rsidRDefault="00EC7F12" w:rsidP="004061AD">
            <w:pPr>
              <w:spacing w:line="276" w:lineRule="auto"/>
              <w:rPr>
                <w:szCs w:val="18"/>
                <w:lang w:val="en-US"/>
              </w:rPr>
            </w:pPr>
            <w:r w:rsidRPr="00372085">
              <w:rPr>
                <w:szCs w:val="18"/>
                <w:lang w:val="en-US"/>
              </w:rPr>
              <w:t>June 2018 - June 2019 (1 year 1 month).</w:t>
            </w:r>
          </w:p>
          <w:p w:rsidR="00EC7F12" w:rsidRPr="00372085" w:rsidRDefault="00EC7F12" w:rsidP="004061AD">
            <w:pPr>
              <w:spacing w:line="276" w:lineRule="auto"/>
              <w:rPr>
                <w:szCs w:val="18"/>
                <w:lang w:val="en-US"/>
              </w:rPr>
            </w:pPr>
          </w:p>
          <w:p w:rsidR="00EC7F12" w:rsidRPr="00372085" w:rsidRDefault="00EC7F12" w:rsidP="004061AD">
            <w:pPr>
              <w:spacing w:before="20"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 xml:space="preserve">I played a key role in the development, implementation, and maintenance of applications, employing agile methodologies and collaborating closely with globally distributed teams. </w:t>
            </w:r>
            <w:r w:rsidRPr="00372085">
              <w:rPr>
                <w:sz w:val="20"/>
                <w:szCs w:val="20"/>
                <w:lang w:val="en-US" w:bidi="es-ES"/>
              </w:rPr>
              <w:t xml:space="preserve"> </w:t>
            </w:r>
          </w:p>
          <w:p w:rsidR="00EC7F12" w:rsidRPr="00372085" w:rsidRDefault="00EC7F12" w:rsidP="004061AD">
            <w:pPr>
              <w:spacing w:before="20" w:line="276" w:lineRule="auto"/>
              <w:rPr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spacing w:before="20"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 xml:space="preserve">My tasks included optimizing databases with large data volumes and tailoring stored procedures. </w:t>
            </w:r>
          </w:p>
          <w:p w:rsidR="00EC7F12" w:rsidRPr="00372085" w:rsidRDefault="00EC7F12" w:rsidP="004061AD">
            <w:pPr>
              <w:spacing w:before="20" w:line="276" w:lineRule="auto"/>
              <w:rPr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spacing w:before="20"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>I showcased strong analytical skills in dissecting project requirements, resulting in the creation of web applications with interactive interfaces and responsive designs, thus enhancing user experiences.</w:t>
            </w:r>
          </w:p>
          <w:p w:rsidR="00EC7F12" w:rsidRPr="00372085" w:rsidRDefault="00EC7F12" w:rsidP="004061AD">
            <w:pPr>
              <w:spacing w:before="20" w:line="276" w:lineRule="auto"/>
              <w:rPr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spacing w:before="20"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 xml:space="preserve">Furthermore, I led initiatives to improve performance across various areas, including software architecture, APIs, and web services.   </w:t>
            </w: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>MUNDOIT</w:t>
            </w: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bCs/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>IMPLEMENTATION ANALYST</w:t>
            </w:r>
          </w:p>
          <w:p w:rsidR="00EC7F12" w:rsidRPr="00372085" w:rsidRDefault="00EC7F12" w:rsidP="004061AD">
            <w:pPr>
              <w:spacing w:line="276" w:lineRule="auto"/>
              <w:rPr>
                <w:szCs w:val="18"/>
                <w:lang w:val="en-US"/>
              </w:rPr>
            </w:pPr>
            <w:r w:rsidRPr="00372085">
              <w:rPr>
                <w:szCs w:val="18"/>
                <w:lang w:val="en-US"/>
              </w:rPr>
              <w:t>June 2016 - November 2017 (1 year 6 months)</w:t>
            </w: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>Specialized in programming, development, and technical support for applications utilizing web technologies.</w:t>
            </w:r>
            <w:r w:rsidRPr="00372085">
              <w:rPr>
                <w:rStyle w:val="white-space-pre"/>
                <w:sz w:val="20"/>
                <w:szCs w:val="20"/>
                <w:lang w:val="en-US"/>
              </w:rPr>
              <w:t xml:space="preserve"> </w:t>
            </w:r>
            <w:r w:rsidRPr="00372085">
              <w:rPr>
                <w:sz w:val="20"/>
                <w:szCs w:val="20"/>
                <w:lang w:val="en-US"/>
              </w:rPr>
              <w:br/>
            </w:r>
            <w:r w:rsidRPr="00372085">
              <w:rPr>
                <w:sz w:val="20"/>
                <w:szCs w:val="20"/>
                <w:lang w:val="en-US"/>
              </w:rPr>
              <w:br/>
              <w:t>Conducted thorough functional analyses to understand requirements. Oversaw the normalization of complex data, managed database migrations, and handled modifications and maintenance.</w:t>
            </w:r>
            <w:r w:rsidRPr="00372085">
              <w:rPr>
                <w:rStyle w:val="white-space-pre"/>
                <w:sz w:val="20"/>
                <w:szCs w:val="20"/>
                <w:lang w:val="en-US"/>
              </w:rPr>
              <w:t xml:space="preserve"> </w:t>
            </w:r>
            <w:r w:rsidRPr="00372085">
              <w:rPr>
                <w:sz w:val="20"/>
                <w:szCs w:val="20"/>
                <w:lang w:val="en-US"/>
              </w:rPr>
              <w:br/>
            </w: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7603A3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s-AR"/>
              </w:rPr>
            </w:pPr>
            <w:r w:rsidRPr="007603A3">
              <w:rPr>
                <w:caps/>
                <w:sz w:val="20"/>
                <w:szCs w:val="20"/>
                <w:lang w:val="es-AR"/>
              </w:rPr>
              <w:t>Superintendencia de Riesgos del Trabajo</w:t>
            </w:r>
            <w:r w:rsidRPr="007603A3">
              <w:rPr>
                <w:sz w:val="20"/>
                <w:szCs w:val="20"/>
                <w:lang w:val="es-AR"/>
              </w:rPr>
              <w:t xml:space="preserve"> (MTESS)</w:t>
            </w: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bCs/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>FULLSTACK DEVELOPER</w:t>
            </w:r>
          </w:p>
          <w:p w:rsidR="00EC7F12" w:rsidRPr="00372085" w:rsidRDefault="00EC7F12" w:rsidP="004061AD">
            <w:pPr>
              <w:spacing w:line="276" w:lineRule="auto"/>
              <w:rPr>
                <w:szCs w:val="18"/>
                <w:lang w:val="en-US"/>
              </w:rPr>
            </w:pPr>
            <w:r w:rsidRPr="00372085">
              <w:rPr>
                <w:lang w:val="en-US"/>
              </w:rPr>
              <w:t>May 2014 - April 2016 (2 years)</w:t>
            </w: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 xml:space="preserve">I played a central role in the entire lifecycle of project, from analysis and design to programming, modification, and testing of application, user interfaces, ABM, widgets, statistics and documentation. </w:t>
            </w: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 xml:space="preserve">Additionally, I standardized complex information, managed databases, and developed calculation procedures. </w:t>
            </w: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>I handled platform administration, user permissions, and roles. Notably, I showcased my capacity to initiate projects from inception, exemplified by leading the development of a nationwide software solution for statistical analysis and issue tracking in the workplace.</w:t>
            </w:r>
          </w:p>
          <w:p w:rsidR="00EC7F12" w:rsidRPr="00372085" w:rsidRDefault="00EC7F12" w:rsidP="004061AD">
            <w:pPr>
              <w:spacing w:line="276" w:lineRule="auto"/>
              <w:rPr>
                <w:lang w:val="en-US"/>
              </w:rPr>
            </w:pP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>IRSA CORPORATION</w:t>
            </w: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bCs/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>SYSADMIN</w:t>
            </w:r>
          </w:p>
          <w:p w:rsidR="00EC7F12" w:rsidRPr="00372085" w:rsidRDefault="00EC7F12" w:rsidP="004061AD">
            <w:pPr>
              <w:spacing w:line="276" w:lineRule="auto"/>
              <w:rPr>
                <w:szCs w:val="18"/>
                <w:lang w:val="en-US"/>
              </w:rPr>
            </w:pPr>
            <w:r w:rsidRPr="00372085">
              <w:rPr>
                <w:lang w:val="en-US"/>
              </w:rPr>
              <w:t>August 2011 - September 2013 (2 years 2 months)</w:t>
            </w: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 xml:space="preserve">I managed the installation, maintenance, configuration, and control of workstations and devices, including hardware enhancements. </w:t>
            </w: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 xml:space="preserve">Additionally, I administered applications and user accounts for shopping centers, overseeing system implementations across </w:t>
            </w:r>
            <w:r w:rsidRPr="00372085">
              <w:rPr>
                <w:sz w:val="20"/>
                <w:szCs w:val="20"/>
                <w:lang w:val="en-US"/>
              </w:rPr>
              <w:lastRenderedPageBreak/>
              <w:t xml:space="preserve">various international locations. My responsibilities encompassed incident logging, inventory management, backups, and Data Center oversight. </w:t>
            </w: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>I provided telephone and remote support to customers, ensuring seamless assistance and resolution of technical issues.</w:t>
            </w:r>
          </w:p>
          <w:p w:rsidR="00EC7F12" w:rsidRPr="00372085" w:rsidRDefault="00EC7F12" w:rsidP="004061AD">
            <w:pPr>
              <w:spacing w:line="276" w:lineRule="auto"/>
              <w:rPr>
                <w:lang w:val="en-US"/>
              </w:rPr>
            </w:pP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57730F" w:rsidRDefault="00EC7F12" w:rsidP="004061AD">
            <w:pPr>
              <w:pStyle w:val="Ttulo2"/>
              <w:spacing w:line="276" w:lineRule="auto"/>
              <w:rPr>
                <w:sz w:val="28"/>
                <w:szCs w:val="28"/>
                <w:lang w:val="en-US"/>
              </w:rPr>
            </w:pPr>
            <w:r w:rsidRPr="0057730F">
              <w:rPr>
                <w:sz w:val="28"/>
                <w:szCs w:val="28"/>
                <w:lang w:val="en-US"/>
              </w:rPr>
              <w:t>education</w:t>
            </w: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>National Technological University.</w:t>
            </w: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>Information Systems Engineering.</w:t>
            </w:r>
          </w:p>
          <w:p w:rsidR="00EC7F12" w:rsidRPr="00372085" w:rsidRDefault="00EC7F12" w:rsidP="004061AD">
            <w:pPr>
              <w:pStyle w:val="Fecha"/>
              <w:spacing w:line="276" w:lineRule="auto"/>
              <w:rPr>
                <w:lang w:val="en-US"/>
              </w:rPr>
            </w:pPr>
            <w:r w:rsidRPr="00372085">
              <w:rPr>
                <w:lang w:val="en-US"/>
              </w:rPr>
              <w:t>March 2010 – Present.</w:t>
            </w:r>
          </w:p>
          <w:p w:rsidR="00EC7F12" w:rsidRPr="00372085" w:rsidRDefault="00EC7F12" w:rsidP="004061AD">
            <w:pPr>
              <w:spacing w:line="276" w:lineRule="auto"/>
              <w:rPr>
                <w:szCs w:val="18"/>
                <w:lang w:val="en-US"/>
              </w:rPr>
            </w:pPr>
            <w:r w:rsidRPr="00372085">
              <w:rPr>
                <w:szCs w:val="18"/>
                <w:lang w:val="en-US"/>
              </w:rPr>
              <w:t>Currently not assisting to college.</w:t>
            </w:r>
          </w:p>
          <w:p w:rsidR="00EC7F12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>National University of Rosario.</w:t>
            </w: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>Computer Science (Abandoned).</w:t>
            </w:r>
          </w:p>
          <w:p w:rsidR="00EC7F12" w:rsidRPr="00372085" w:rsidRDefault="00EC7F12" w:rsidP="004061AD">
            <w:pPr>
              <w:pStyle w:val="Fecha"/>
              <w:spacing w:line="276" w:lineRule="auto"/>
              <w:rPr>
                <w:szCs w:val="18"/>
                <w:lang w:val="en-US"/>
              </w:rPr>
            </w:pPr>
            <w:r w:rsidRPr="00372085">
              <w:rPr>
                <w:szCs w:val="18"/>
                <w:lang w:val="en-US"/>
              </w:rPr>
              <w:t>March 2006 – March 2010.</w:t>
            </w:r>
          </w:p>
          <w:p w:rsidR="00EC7F12" w:rsidRPr="00372085" w:rsidRDefault="00EC7F12" w:rsidP="004061AD">
            <w:pPr>
              <w:spacing w:line="276" w:lineRule="auto"/>
              <w:rPr>
                <w:szCs w:val="18"/>
                <w:lang w:val="en-US"/>
              </w:rPr>
            </w:pPr>
            <w:r w:rsidRPr="00372085">
              <w:rPr>
                <w:szCs w:val="18"/>
                <w:lang w:val="en-US"/>
              </w:rPr>
              <w:t>Abandoned in 3o year. Continued my studies on UTN.</w:t>
            </w:r>
          </w:p>
          <w:p w:rsidR="00EC7F12" w:rsidRPr="00DF5B82" w:rsidRDefault="00EC7F12" w:rsidP="004061AD">
            <w:pPr>
              <w:spacing w:line="276" w:lineRule="auto"/>
              <w:rPr>
                <w:lang w:val="en-US"/>
              </w:rPr>
            </w:pP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>San José Institute.</w:t>
            </w: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>Assistant in computer application environments.</w:t>
            </w:r>
          </w:p>
          <w:p w:rsidR="00EC7F12" w:rsidRPr="00372085" w:rsidRDefault="00EC7F12" w:rsidP="004061AD">
            <w:pPr>
              <w:pStyle w:val="Fecha"/>
              <w:spacing w:line="276" w:lineRule="auto"/>
              <w:rPr>
                <w:lang w:val="en-US"/>
              </w:rPr>
            </w:pPr>
            <w:r w:rsidRPr="00372085">
              <w:rPr>
                <w:lang w:val="en-US"/>
              </w:rPr>
              <w:t>March 2002 – Dec 2005 (3 years).</w:t>
            </w:r>
          </w:p>
          <w:p w:rsidR="00EC7F12" w:rsidRPr="00372085" w:rsidRDefault="00EC7F12" w:rsidP="004061AD">
            <w:pPr>
              <w:spacing w:line="276" w:lineRule="auto"/>
              <w:rPr>
                <w:szCs w:val="18"/>
                <w:lang w:val="en-US"/>
              </w:rPr>
            </w:pPr>
            <w:r w:rsidRPr="00372085">
              <w:rPr>
                <w:szCs w:val="18"/>
                <w:lang w:val="en-US"/>
              </w:rPr>
              <w:t>Grade Point Average: 9.0 (Scale 1 to 10)</w:t>
            </w: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 w:bidi="es-ES"/>
              </w:rPr>
            </w:pPr>
            <w:r w:rsidRPr="00372085">
              <w:rPr>
                <w:sz w:val="20"/>
                <w:szCs w:val="20"/>
                <w:lang w:val="en-US" w:bidi="es-ES"/>
              </w:rPr>
              <w:t xml:space="preserve"> </w:t>
            </w: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>San José Institute.</w:t>
            </w:r>
          </w:p>
          <w:p w:rsidR="00EC7F12" w:rsidRPr="00372085" w:rsidRDefault="00EC7F12" w:rsidP="004061AD">
            <w:pPr>
              <w:pStyle w:val="Ttulo4"/>
              <w:spacing w:line="276" w:lineRule="auto"/>
              <w:rPr>
                <w:sz w:val="20"/>
                <w:szCs w:val="20"/>
                <w:lang w:val="en-US"/>
              </w:rPr>
            </w:pPr>
            <w:r w:rsidRPr="00372085">
              <w:rPr>
                <w:sz w:val="20"/>
                <w:szCs w:val="20"/>
                <w:lang w:val="en-US"/>
              </w:rPr>
              <w:t>Economics and Organization Management.</w:t>
            </w:r>
          </w:p>
          <w:p w:rsidR="00EC7F12" w:rsidRPr="00372085" w:rsidRDefault="00EC7F12" w:rsidP="004061AD">
            <w:pPr>
              <w:pStyle w:val="Fecha"/>
              <w:spacing w:line="276" w:lineRule="auto"/>
              <w:rPr>
                <w:lang w:val="en-US"/>
              </w:rPr>
            </w:pPr>
            <w:r w:rsidRPr="00372085">
              <w:rPr>
                <w:lang w:val="en-US"/>
              </w:rPr>
              <w:t>March 2002 – Dec 2005 (3 years).</w:t>
            </w:r>
          </w:p>
          <w:p w:rsidR="00EC7F12" w:rsidRPr="00DF5B82" w:rsidRDefault="00EC7F12" w:rsidP="004061AD">
            <w:pPr>
              <w:spacing w:line="276" w:lineRule="auto"/>
              <w:rPr>
                <w:szCs w:val="18"/>
                <w:lang w:val="en-US"/>
              </w:rPr>
            </w:pPr>
            <w:r w:rsidRPr="00372085">
              <w:rPr>
                <w:szCs w:val="18"/>
                <w:lang w:val="en-US"/>
              </w:rPr>
              <w:t>Grade Point Average: 7.45 (Scale 1 to 10)</w:t>
            </w:r>
          </w:p>
          <w:p w:rsidR="00EC7F12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372085" w:rsidRDefault="00EC7F12" w:rsidP="004061AD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EC7F12" w:rsidRPr="00B302EB" w:rsidRDefault="00EC7F12" w:rsidP="004061AD">
            <w:pPr>
              <w:pStyle w:val="Fecha"/>
              <w:spacing w:line="276" w:lineRule="auto"/>
              <w:rPr>
                <w:szCs w:val="18"/>
                <w:lang w:val="en-US"/>
              </w:rPr>
            </w:pPr>
          </w:p>
        </w:tc>
      </w:tr>
      <w:tr w:rsidR="00950129" w:rsidRPr="00DB24E1" w:rsidTr="009213C6">
        <w:trPr>
          <w:jc w:val="center"/>
        </w:trPr>
        <w:tc>
          <w:tcPr>
            <w:tcW w:w="3600" w:type="dxa"/>
          </w:tcPr>
          <w:p w:rsidR="00950129" w:rsidRPr="00372085" w:rsidRDefault="00950129" w:rsidP="004061AD">
            <w:pPr>
              <w:pStyle w:val="Ttulo3"/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950129" w:rsidRPr="00372085" w:rsidRDefault="00950129" w:rsidP="004061AD">
            <w:pPr>
              <w:tabs>
                <w:tab w:val="left" w:pos="990"/>
              </w:tabs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470" w:type="dxa"/>
          </w:tcPr>
          <w:p w:rsidR="00B71744" w:rsidRPr="00B71744" w:rsidRDefault="00B71744" w:rsidP="004061AD">
            <w:pPr>
              <w:spacing w:line="276" w:lineRule="auto"/>
              <w:rPr>
                <w:lang w:val="en-US"/>
              </w:rPr>
            </w:pPr>
          </w:p>
        </w:tc>
      </w:tr>
    </w:tbl>
    <w:p w:rsidR="00E55A2D" w:rsidRPr="00372085" w:rsidRDefault="00E55A2D" w:rsidP="004061AD">
      <w:pPr>
        <w:tabs>
          <w:tab w:val="left" w:pos="990"/>
        </w:tabs>
        <w:spacing w:line="276" w:lineRule="auto"/>
        <w:rPr>
          <w:sz w:val="20"/>
          <w:szCs w:val="20"/>
          <w:lang w:val="en-US"/>
        </w:rPr>
      </w:pPr>
    </w:p>
    <w:sectPr w:rsidR="00E55A2D" w:rsidRPr="00372085" w:rsidSect="00E54B91">
      <w:headerReference w:type="default" r:id="rId12"/>
      <w:footerReference w:type="default" r:id="rId13"/>
      <w:pgSz w:w="11906" w:h="16838" w:code="9"/>
      <w:pgMar w:top="1296" w:right="576" w:bottom="720" w:left="576" w:header="72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D21" w:rsidRDefault="00B55D21" w:rsidP="000C45FF">
      <w:r>
        <w:separator/>
      </w:r>
    </w:p>
  </w:endnote>
  <w:endnote w:type="continuationSeparator" w:id="0">
    <w:p w:rsidR="00B55D21" w:rsidRDefault="00B55D2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8886988"/>
      <w:docPartObj>
        <w:docPartGallery w:val="Page Numbers (Bottom of Page)"/>
        <w:docPartUnique/>
      </w:docPartObj>
    </w:sdtPr>
    <w:sdtEndPr/>
    <w:sdtContent>
      <w:p w:rsidR="00E54B91" w:rsidRDefault="00E54B9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34F">
          <w:rPr>
            <w:noProof/>
          </w:rPr>
          <w:t>2</w:t>
        </w:r>
        <w:r>
          <w:fldChar w:fldCharType="end"/>
        </w:r>
      </w:p>
    </w:sdtContent>
  </w:sdt>
  <w:p w:rsidR="00E54B91" w:rsidRDefault="00E54B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D21" w:rsidRDefault="00B55D21" w:rsidP="000C45FF">
      <w:r>
        <w:separator/>
      </w:r>
    </w:p>
  </w:footnote>
  <w:footnote w:type="continuationSeparator" w:id="0">
    <w:p w:rsidR="00B55D21" w:rsidRDefault="00B55D2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Pr="0059649E" w:rsidRDefault="000C45FF">
    <w:pPr>
      <w:pStyle w:val="Encabezado"/>
    </w:pPr>
    <w:r w:rsidRPr="0059649E"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posOffset>152400</wp:posOffset>
          </wp:positionH>
          <wp:positionV relativeFrom="page">
            <wp:posOffset>-1989666</wp:posOffset>
          </wp:positionV>
          <wp:extent cx="7259955" cy="12151194"/>
          <wp:effectExtent l="0" t="0" r="0" b="3175"/>
          <wp:wrapNone/>
          <wp:docPr id="1" name="Gráfico 3">
            <a:extLst xmlns:a="http://schemas.openxmlformats.org/drawingml/2006/main">
              <a:ext uri="{C183D7F6-B498-43B3-948B-1728B52AA6E4}">
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298" cy="121584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BE704E"/>
    <w:multiLevelType w:val="hybridMultilevel"/>
    <w:tmpl w:val="809687BC"/>
    <w:lvl w:ilvl="0" w:tplc="E624AA9E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CA202C"/>
    <w:multiLevelType w:val="hybridMultilevel"/>
    <w:tmpl w:val="E8F2485C"/>
    <w:lvl w:ilvl="0" w:tplc="A32C6668">
      <w:start w:val="1"/>
      <w:numFmt w:val="bullet"/>
      <w:lvlText w:val="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F21023"/>
    <w:multiLevelType w:val="hybridMultilevel"/>
    <w:tmpl w:val="7C646E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5"/>
  </w:num>
  <w:num w:numId="14">
    <w:abstractNumId w:val="10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3D"/>
    <w:rsid w:val="00017600"/>
    <w:rsid w:val="0002424D"/>
    <w:rsid w:val="000275FA"/>
    <w:rsid w:val="00035B1F"/>
    <w:rsid w:val="00036450"/>
    <w:rsid w:val="00051E5F"/>
    <w:rsid w:val="00075675"/>
    <w:rsid w:val="000756B4"/>
    <w:rsid w:val="00077717"/>
    <w:rsid w:val="00094499"/>
    <w:rsid w:val="00094561"/>
    <w:rsid w:val="000C45FF"/>
    <w:rsid w:val="000E3FD1"/>
    <w:rsid w:val="00112054"/>
    <w:rsid w:val="00114BA5"/>
    <w:rsid w:val="00134F64"/>
    <w:rsid w:val="001424E5"/>
    <w:rsid w:val="001525E1"/>
    <w:rsid w:val="00157C90"/>
    <w:rsid w:val="00180329"/>
    <w:rsid w:val="0018303A"/>
    <w:rsid w:val="0019001F"/>
    <w:rsid w:val="00192FE3"/>
    <w:rsid w:val="001A74A5"/>
    <w:rsid w:val="001B2ABD"/>
    <w:rsid w:val="001B3C26"/>
    <w:rsid w:val="001C5480"/>
    <w:rsid w:val="001E0391"/>
    <w:rsid w:val="001E1759"/>
    <w:rsid w:val="001E452B"/>
    <w:rsid w:val="001F1ECC"/>
    <w:rsid w:val="00236DB1"/>
    <w:rsid w:val="002400EB"/>
    <w:rsid w:val="002559EC"/>
    <w:rsid w:val="00256CF7"/>
    <w:rsid w:val="00281FD5"/>
    <w:rsid w:val="002D3CA3"/>
    <w:rsid w:val="002F702A"/>
    <w:rsid w:val="002F7818"/>
    <w:rsid w:val="0030481B"/>
    <w:rsid w:val="003156FC"/>
    <w:rsid w:val="003254B5"/>
    <w:rsid w:val="00341AC8"/>
    <w:rsid w:val="003444E2"/>
    <w:rsid w:val="0037121F"/>
    <w:rsid w:val="00372085"/>
    <w:rsid w:val="003A6B7D"/>
    <w:rsid w:val="003B06CA"/>
    <w:rsid w:val="003B0D8A"/>
    <w:rsid w:val="003F3CCD"/>
    <w:rsid w:val="00406170"/>
    <w:rsid w:val="004061AD"/>
    <w:rsid w:val="004071FC"/>
    <w:rsid w:val="004142CD"/>
    <w:rsid w:val="00441F77"/>
    <w:rsid w:val="00445947"/>
    <w:rsid w:val="00455932"/>
    <w:rsid w:val="004561E8"/>
    <w:rsid w:val="0046417A"/>
    <w:rsid w:val="00475281"/>
    <w:rsid w:val="004813B3"/>
    <w:rsid w:val="00496591"/>
    <w:rsid w:val="004B1487"/>
    <w:rsid w:val="004C63E4"/>
    <w:rsid w:val="004D3011"/>
    <w:rsid w:val="004D311A"/>
    <w:rsid w:val="004F71FD"/>
    <w:rsid w:val="005262AC"/>
    <w:rsid w:val="00532537"/>
    <w:rsid w:val="0057730F"/>
    <w:rsid w:val="0059396B"/>
    <w:rsid w:val="00595E76"/>
    <w:rsid w:val="0059649E"/>
    <w:rsid w:val="005B6C69"/>
    <w:rsid w:val="005C6073"/>
    <w:rsid w:val="005E39D5"/>
    <w:rsid w:val="005F4735"/>
    <w:rsid w:val="00600670"/>
    <w:rsid w:val="006076C0"/>
    <w:rsid w:val="0062123A"/>
    <w:rsid w:val="00646E75"/>
    <w:rsid w:val="00653ECF"/>
    <w:rsid w:val="006771D0"/>
    <w:rsid w:val="00686B58"/>
    <w:rsid w:val="006A59E7"/>
    <w:rsid w:val="006D655A"/>
    <w:rsid w:val="00715EA5"/>
    <w:rsid w:val="00715FCB"/>
    <w:rsid w:val="00716715"/>
    <w:rsid w:val="00743101"/>
    <w:rsid w:val="007603A3"/>
    <w:rsid w:val="007775E1"/>
    <w:rsid w:val="007867A0"/>
    <w:rsid w:val="007927F5"/>
    <w:rsid w:val="007C1407"/>
    <w:rsid w:val="00802CA0"/>
    <w:rsid w:val="0081777E"/>
    <w:rsid w:val="00892DC5"/>
    <w:rsid w:val="008C4B0F"/>
    <w:rsid w:val="009213C6"/>
    <w:rsid w:val="009260CD"/>
    <w:rsid w:val="00950129"/>
    <w:rsid w:val="00952C25"/>
    <w:rsid w:val="00973820"/>
    <w:rsid w:val="009A09AC"/>
    <w:rsid w:val="009A0F1A"/>
    <w:rsid w:val="009B67A2"/>
    <w:rsid w:val="009E63B8"/>
    <w:rsid w:val="009F68B3"/>
    <w:rsid w:val="00A067BB"/>
    <w:rsid w:val="00A11FB0"/>
    <w:rsid w:val="00A2118D"/>
    <w:rsid w:val="00A6510A"/>
    <w:rsid w:val="00AC09CD"/>
    <w:rsid w:val="00AD76E2"/>
    <w:rsid w:val="00AE7E3D"/>
    <w:rsid w:val="00B20152"/>
    <w:rsid w:val="00B302EB"/>
    <w:rsid w:val="00B359E4"/>
    <w:rsid w:val="00B4243C"/>
    <w:rsid w:val="00B55D21"/>
    <w:rsid w:val="00B57D98"/>
    <w:rsid w:val="00B70850"/>
    <w:rsid w:val="00B71744"/>
    <w:rsid w:val="00C02E5A"/>
    <w:rsid w:val="00C066B6"/>
    <w:rsid w:val="00C363C1"/>
    <w:rsid w:val="00C37BA1"/>
    <w:rsid w:val="00C4674C"/>
    <w:rsid w:val="00C506CF"/>
    <w:rsid w:val="00C72BED"/>
    <w:rsid w:val="00C9578B"/>
    <w:rsid w:val="00CB0055"/>
    <w:rsid w:val="00CB1E64"/>
    <w:rsid w:val="00CB6757"/>
    <w:rsid w:val="00CC0C6D"/>
    <w:rsid w:val="00CD5D4B"/>
    <w:rsid w:val="00CE171D"/>
    <w:rsid w:val="00D04807"/>
    <w:rsid w:val="00D04BFE"/>
    <w:rsid w:val="00D21438"/>
    <w:rsid w:val="00D2522B"/>
    <w:rsid w:val="00D40EAA"/>
    <w:rsid w:val="00D422DE"/>
    <w:rsid w:val="00D5459D"/>
    <w:rsid w:val="00DA1F4D"/>
    <w:rsid w:val="00DB24E1"/>
    <w:rsid w:val="00DD172A"/>
    <w:rsid w:val="00DF5B82"/>
    <w:rsid w:val="00E10BAC"/>
    <w:rsid w:val="00E25A26"/>
    <w:rsid w:val="00E31A9D"/>
    <w:rsid w:val="00E4381A"/>
    <w:rsid w:val="00E54B91"/>
    <w:rsid w:val="00E55A2D"/>
    <w:rsid w:val="00E55D74"/>
    <w:rsid w:val="00E63DF9"/>
    <w:rsid w:val="00E67A8B"/>
    <w:rsid w:val="00E90B7A"/>
    <w:rsid w:val="00EC7F12"/>
    <w:rsid w:val="00EE4C8D"/>
    <w:rsid w:val="00F02C51"/>
    <w:rsid w:val="00F4134F"/>
    <w:rsid w:val="00F52F82"/>
    <w:rsid w:val="00F60274"/>
    <w:rsid w:val="00F77FB9"/>
    <w:rsid w:val="00F82DB5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A8DF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customStyle="1" w:styleId="white-space-pre">
    <w:name w:val="white-space-pre"/>
    <w:basedOn w:val="Fuentedeprrafopredeter"/>
    <w:rsid w:val="00817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0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4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4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6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7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5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66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24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4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4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9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1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75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3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537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2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26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16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fedemolinero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github.com/fedemoliner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ynet\AppData\Roaming\Microsoft\Plantillas\Curr&#237;culum%20v&#237;tae%20azul%20y%20gris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9C7069A-4237-48B0-9460-C163962F6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</Template>
  <TotalTime>0</TotalTime>
  <Pages>3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2024-05-31T15:43:00Z</dcterms:created>
  <dcterms:modified xsi:type="dcterms:W3CDTF">2024-06-03T14:00:00Z</dcterms:modified>
</cp:coreProperties>
</file>